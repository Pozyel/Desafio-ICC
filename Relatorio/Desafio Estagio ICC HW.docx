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79C6" w14:textId="4F0F1C5F" w:rsidR="00A10484" w:rsidRDefault="008125E4">
      <w:pPr>
        <w:pStyle w:val="Ttulo"/>
      </w:pPr>
      <w:r>
        <w:t>Desafio Estagio ICC HW</w:t>
      </w:r>
    </w:p>
    <w:p w14:paraId="179A6185" w14:textId="10048C7E" w:rsidR="00855982" w:rsidRPr="00855982" w:rsidRDefault="008125E4" w:rsidP="00855982">
      <w:pPr>
        <w:pStyle w:val="Ttulo1"/>
      </w:pPr>
      <w:bookmarkStart w:id="0" w:name="_Hlk43736165"/>
      <w:r>
        <w:t>desenvolvimento</w:t>
      </w:r>
    </w:p>
    <w:bookmarkEnd w:id="0"/>
    <w:p w14:paraId="1104F51E" w14:textId="4F1C4F0B" w:rsidR="00855982" w:rsidRDefault="008125E4" w:rsidP="008125E4">
      <w:r>
        <w:t>Para o desafio proposto primeiramente será necessario configurar o acesso a</w:t>
      </w:r>
      <w:r w:rsidR="0038415E">
        <w:t xml:space="preserve"> Internet via Wifi</w:t>
      </w:r>
      <w:r>
        <w:t>, depois de configurado</w:t>
      </w:r>
      <w:r w:rsidR="0038415E">
        <w:t>, fiz o esquema elétrico para o led e o botão respecitvamente, utilizando o software EasyEDA para elaboração do mesmo.</w:t>
      </w:r>
    </w:p>
    <w:p w14:paraId="0C112607" w14:textId="747EB997" w:rsidR="000F0584" w:rsidRDefault="000F0584" w:rsidP="008125E4">
      <w:r>
        <w:rPr>
          <w:noProof/>
        </w:rPr>
        <w:drawing>
          <wp:inline distT="0" distB="0" distL="0" distR="0" wp14:anchorId="3CA2D71B" wp14:editId="7B66EE9F">
            <wp:extent cx="4486901" cy="2095792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Eletrico 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25FA" w14:textId="3240491C" w:rsidR="0038415E" w:rsidRDefault="0038415E" w:rsidP="008125E4"/>
    <w:p w14:paraId="6142A633" w14:textId="36978CC9" w:rsidR="00B41051" w:rsidRDefault="0038415E" w:rsidP="008125E4">
      <w:r>
        <w:t>Decidi escolher o pino 4</w:t>
      </w:r>
      <w:r w:rsidR="00B41051">
        <w:t xml:space="preserve"> para o led, para o calculo do resistor utilizei as informações do datasheet do modelo zero w e do led para encontrar o valores de tensão e corrente. Na saida do pino escolhido o valor é de 3,3V, e o valor da queda de tensão do led que é de 2V, já para a corrente do led o valor é de 20mA.</w:t>
      </w:r>
    </w:p>
    <w:p w14:paraId="6F00CBA4" w14:textId="36DD3150" w:rsidR="00B41051" w:rsidRDefault="00B41051" w:rsidP="008125E4">
      <w:r>
        <w:t xml:space="preserve">Utilizando a formula </w:t>
      </w:r>
      <w:r w:rsidRPr="00B41051">
        <w:t>R1 = VR1 / I</w:t>
      </w:r>
      <w:r>
        <w:t xml:space="preserve"> em que R1 é o valor do resistor desejado, VR1 </w:t>
      </w:r>
      <w:r w:rsidR="00E273CD">
        <w:t xml:space="preserve">é o valor da tensão encontrada no resistor que é dado pela formula </w:t>
      </w:r>
      <w:r w:rsidR="00E273CD" w:rsidRPr="00E273CD">
        <w:t xml:space="preserve"> (V – Vled)</w:t>
      </w:r>
      <w:r w:rsidR="00E273CD">
        <w:t xml:space="preserve"> e I é o valor da corrente do Led, obtem-se o valor do resistor é de 65 ohms mas como não há esse valor no mercado utilizei o resistor de 100 ohms.</w:t>
      </w:r>
    </w:p>
    <w:p w14:paraId="5EB9A519" w14:textId="2E90710B" w:rsidR="000F0584" w:rsidRDefault="000F0584" w:rsidP="008125E4">
      <w:pPr>
        <w:rPr>
          <w:noProof/>
        </w:rPr>
      </w:pPr>
      <w:r>
        <w:rPr>
          <w:noProof/>
        </w:rPr>
        <w:drawing>
          <wp:inline distT="0" distB="0" distL="0" distR="0" wp14:anchorId="5803EA5B" wp14:editId="77FC845C">
            <wp:extent cx="4935945" cy="1619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quema Eletr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945" cy="16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BD3" w14:textId="0C873C5F" w:rsidR="000F0584" w:rsidRDefault="000F0584" w:rsidP="000F0584">
      <w:r>
        <w:t>Para o botão decidi escolher o pino 24, não foi necessario um resistor então s</w:t>
      </w:r>
      <w:r w:rsidR="009B3A65">
        <w:t>omente</w:t>
      </w:r>
      <w:r>
        <w:t xml:space="preserve"> o liguei diretamente ao </w:t>
      </w:r>
      <w:r w:rsidR="009B3A65">
        <w:t xml:space="preserve">pino escolhido do </w:t>
      </w:r>
      <w:r>
        <w:t>microcontrolador.</w:t>
      </w:r>
    </w:p>
    <w:p w14:paraId="3B23AF53" w14:textId="6309E070" w:rsidR="009B3A65" w:rsidRDefault="009B3A65" w:rsidP="000F0584"/>
    <w:p w14:paraId="0CF40800" w14:textId="08E39D47" w:rsidR="009B3A65" w:rsidRDefault="009B3A65" w:rsidP="000F0584"/>
    <w:p w14:paraId="1F1565E4" w14:textId="12F29F0B" w:rsidR="009B3A65" w:rsidRDefault="009B3A65" w:rsidP="000F0584"/>
    <w:p w14:paraId="00CC19DB" w14:textId="0C00E738" w:rsidR="009B3A65" w:rsidRDefault="009B3A65" w:rsidP="000F0584">
      <w:r>
        <w:lastRenderedPageBreak/>
        <w:t>Para a parte de codificação decidi usar a IDE Mu por acha-la mais intuitiva e simples para se utilizar</w:t>
      </w:r>
    </w:p>
    <w:p w14:paraId="19B30FC9" w14:textId="3E6F6577" w:rsidR="009B3A65" w:rsidRDefault="004508A4" w:rsidP="000F0584">
      <w:r>
        <w:rPr>
          <w:noProof/>
        </w:rPr>
        <w:drawing>
          <wp:inline distT="0" distB="0" distL="0" distR="0" wp14:anchorId="5294695C" wp14:editId="2F464D26">
            <wp:extent cx="5732145" cy="295592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go p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488F" w14:textId="044483E5" w:rsidR="004508A4" w:rsidRDefault="004508A4" w:rsidP="000F0584">
      <w:r>
        <w:t>Aqui é onde importei as bibliotecas necessarias para implementação do codigo, decidi por usar a porta 22000 para não haver possiveis conflitos com outras aplicações tcp/ip que poderão ser usadas, defini as respectivas entradas GPIO para maior organização do codigo.</w:t>
      </w:r>
    </w:p>
    <w:p w14:paraId="5384A3AF" w14:textId="228852F5" w:rsidR="00DA3D0F" w:rsidRDefault="00DA3D0F" w:rsidP="000F0584"/>
    <w:p w14:paraId="62E3476F" w14:textId="443863A3" w:rsidR="00DA3D0F" w:rsidRDefault="00DA3D0F" w:rsidP="000F0584"/>
    <w:p w14:paraId="425336C9" w14:textId="0D699D4E" w:rsidR="00DA3D0F" w:rsidRDefault="00DA3D0F" w:rsidP="000F0584"/>
    <w:p w14:paraId="27C47C79" w14:textId="37E7FE35" w:rsidR="00DA3D0F" w:rsidRDefault="00DA3D0F" w:rsidP="000F0584"/>
    <w:p w14:paraId="5A0FFF55" w14:textId="32C3560B" w:rsidR="00DA3D0F" w:rsidRDefault="00DA3D0F" w:rsidP="000F0584"/>
    <w:p w14:paraId="0AC8A8A2" w14:textId="4EFA1103" w:rsidR="00DA3D0F" w:rsidRDefault="00DA3D0F" w:rsidP="000F0584"/>
    <w:p w14:paraId="6A6B88D6" w14:textId="0AF65B28" w:rsidR="00DA3D0F" w:rsidRDefault="00DA3D0F" w:rsidP="000F0584">
      <w:r>
        <w:rPr>
          <w:noProof/>
        </w:rPr>
        <w:lastRenderedPageBreak/>
        <w:drawing>
          <wp:inline distT="0" distB="0" distL="0" distR="0" wp14:anchorId="2813B339" wp14:editId="58C1E36F">
            <wp:extent cx="5732145" cy="528574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go p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0BCA" w14:textId="77777777" w:rsidR="00DA3D0F" w:rsidRDefault="00DA3D0F" w:rsidP="00DA3D0F">
      <w:pPr>
        <w:rPr>
          <w:noProof/>
        </w:rPr>
      </w:pPr>
      <w:r>
        <w:t>A classe SocketHandler é responsavel pela verificação constante se há algum servidor conectado e se o mesmo foi desconectado. A função executeCommand é responsavel por verificar se o usuario digitou o comando iniciar para começar o envio do estado do botão.</w:t>
      </w:r>
      <w:r w:rsidRPr="00DA3D0F">
        <w:rPr>
          <w:noProof/>
        </w:rPr>
        <w:t xml:space="preserve"> </w:t>
      </w:r>
    </w:p>
    <w:p w14:paraId="1AD51D58" w14:textId="77777777" w:rsidR="00DA3D0F" w:rsidRDefault="00DA3D0F" w:rsidP="00DA3D0F">
      <w:pPr>
        <w:rPr>
          <w:noProof/>
        </w:rPr>
      </w:pPr>
    </w:p>
    <w:p w14:paraId="3027522E" w14:textId="184B4650" w:rsidR="00DA3D0F" w:rsidRDefault="00DA3D0F" w:rsidP="00DA3D0F">
      <w:r>
        <w:rPr>
          <w:noProof/>
        </w:rPr>
        <w:lastRenderedPageBreak/>
        <w:drawing>
          <wp:inline distT="0" distB="0" distL="0" distR="0" wp14:anchorId="12872294" wp14:editId="654655D7">
            <wp:extent cx="5724525" cy="4621878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go p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05" cy="464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6E06" w14:textId="30462086" w:rsidR="00DA3D0F" w:rsidRDefault="00DA3D0F" w:rsidP="00DA3D0F">
      <w:pPr>
        <w:rPr>
          <w:noProof/>
        </w:rPr>
      </w:pPr>
    </w:p>
    <w:p w14:paraId="5FF1C8AD" w14:textId="77777777" w:rsidR="00DA3D0F" w:rsidRDefault="00DA3D0F" w:rsidP="00DA3D0F">
      <w:r>
        <w:t>Essa parte do codigo é responsavel pela conexão com o servidor ele tenta fazer a conexão se não consegue exibe o erro no console e se conseguir com exito mostra qual o endereço IP do servidor e a quanto tempo ele está conectado.</w:t>
      </w:r>
    </w:p>
    <w:p w14:paraId="59AC6F49" w14:textId="77777777" w:rsidR="00DA3D0F" w:rsidRDefault="00DA3D0F" w:rsidP="00DA3D0F"/>
    <w:p w14:paraId="47362693" w14:textId="77777777" w:rsidR="00DA3D0F" w:rsidRDefault="00DA3D0F" w:rsidP="00DA3D0F"/>
    <w:p w14:paraId="0372B431" w14:textId="77777777" w:rsidR="00DA3D0F" w:rsidRDefault="00DA3D0F" w:rsidP="00DA3D0F"/>
    <w:p w14:paraId="627766A8" w14:textId="77777777" w:rsidR="00DA3D0F" w:rsidRDefault="00DA3D0F" w:rsidP="00DA3D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BAF93A" wp14:editId="5EF80F7E">
            <wp:extent cx="5732145" cy="284670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igo pt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3757" w14:textId="77777777" w:rsidR="00DA3D0F" w:rsidRPr="00C648FB" w:rsidRDefault="00DA3D0F" w:rsidP="00DA3D0F">
      <w:r>
        <w:t>E por fim a parte responsavel pela indicação no led se o botão está ligado ou não, criei duas funções cujo nome é Liga e Desliga e configurei para caso o servidor envie 0 será entendido como o botão pressionado assim ligando o led e caso envie o comando 1 será entendido que o botão está solto e desligará o mesmo.</w:t>
      </w:r>
    </w:p>
    <w:p w14:paraId="148A4EFC" w14:textId="1904E59A" w:rsidR="00DA3D0F" w:rsidRDefault="00DA3D0F" w:rsidP="000F0584"/>
    <w:p w14:paraId="6BE9066E" w14:textId="77777777" w:rsidR="00DA3D0F" w:rsidRDefault="00DA3D0F" w:rsidP="000F0584"/>
    <w:p w14:paraId="2EA6F6F4" w14:textId="18DD0EFF" w:rsidR="00BB05AE" w:rsidRPr="00855982" w:rsidRDefault="00BB05AE" w:rsidP="00BB05AE">
      <w:pPr>
        <w:pStyle w:val="Ttulo1"/>
      </w:pPr>
      <w:r>
        <w:t xml:space="preserve">Referências </w:t>
      </w:r>
    </w:p>
    <w:p w14:paraId="0C779220" w14:textId="73552290" w:rsidR="00BB05AE" w:rsidRPr="00DA3D0F" w:rsidRDefault="00BB05AE" w:rsidP="000F0584">
      <w:pPr>
        <w:rPr>
          <w:rFonts w:cstheme="minorHAnsi"/>
          <w:shd w:val="clear" w:color="auto" w:fill="FFFFFF"/>
        </w:rPr>
      </w:pPr>
      <w:bookmarkStart w:id="1" w:name="_Hlk43736745"/>
      <w:r w:rsidRPr="00DA3D0F">
        <w:rPr>
          <w:rFonts w:cstheme="minorHAnsi"/>
          <w:shd w:val="clear" w:color="auto" w:fill="FFFFFF"/>
        </w:rPr>
        <w:t>Raspberry</w:t>
      </w:r>
      <w:r w:rsidRPr="00DA3D0F">
        <w:rPr>
          <w:rFonts w:cstheme="minorHAnsi"/>
          <w:shd w:val="clear" w:color="auto" w:fill="FFFFFF"/>
        </w:rPr>
        <w:t>. </w:t>
      </w:r>
      <w:r w:rsidRPr="00DA3D0F">
        <w:rPr>
          <w:rStyle w:val="Forte"/>
          <w:rFonts w:cstheme="minorHAnsi"/>
          <w:shd w:val="clear" w:color="auto" w:fill="FFFFFF"/>
        </w:rPr>
        <w:t>Raspberry:</w:t>
      </w:r>
      <w:r w:rsidRPr="00DA3D0F">
        <w:rPr>
          <w:rFonts w:cstheme="minorHAnsi"/>
          <w:shd w:val="clear" w:color="auto" w:fill="FFFFFF"/>
        </w:rPr>
        <w:t xml:space="preserve"> Pi Documentation. Página inicial. Disponível em: &lt;</w:t>
      </w:r>
      <w:r w:rsidRPr="00DA3D0F">
        <w:rPr>
          <w:rFonts w:cstheme="minorHAnsi"/>
        </w:rPr>
        <w:t xml:space="preserve"> </w:t>
      </w:r>
      <w:r w:rsidRPr="00DA3D0F">
        <w:rPr>
          <w:rFonts w:cstheme="minorHAnsi"/>
          <w:shd w:val="clear" w:color="auto" w:fill="FFFFFF"/>
        </w:rPr>
        <w:t xml:space="preserve">https://www.raspberrypi.org/documentation/usage/gpio/&gt;. Acesso em: </w:t>
      </w:r>
      <w:r w:rsidRPr="00DA3D0F">
        <w:rPr>
          <w:rFonts w:cstheme="minorHAnsi"/>
          <w:shd w:val="clear" w:color="auto" w:fill="FFFFFF"/>
        </w:rPr>
        <w:t>19</w:t>
      </w:r>
      <w:r w:rsidRPr="00DA3D0F">
        <w:rPr>
          <w:rFonts w:cstheme="minorHAnsi"/>
          <w:shd w:val="clear" w:color="auto" w:fill="FFFFFF"/>
        </w:rPr>
        <w:t xml:space="preserve"> de jun. de 20</w:t>
      </w:r>
      <w:r w:rsidRPr="00DA3D0F">
        <w:rPr>
          <w:rFonts w:cstheme="minorHAnsi"/>
          <w:shd w:val="clear" w:color="auto" w:fill="FFFFFF"/>
        </w:rPr>
        <w:t>20</w:t>
      </w:r>
      <w:r w:rsidRPr="00DA3D0F">
        <w:rPr>
          <w:rFonts w:cstheme="minorHAnsi"/>
          <w:shd w:val="clear" w:color="auto" w:fill="FFFFFF"/>
        </w:rPr>
        <w:t>.</w:t>
      </w:r>
    </w:p>
    <w:bookmarkEnd w:id="1"/>
    <w:p w14:paraId="78995081" w14:textId="7AF72722" w:rsidR="00BB05AE" w:rsidRPr="00DA3D0F" w:rsidRDefault="00BB05AE" w:rsidP="000F0584">
      <w:pPr>
        <w:rPr>
          <w:rFonts w:cstheme="minorHAnsi"/>
        </w:rPr>
      </w:pPr>
      <w:r w:rsidRPr="00DA3D0F">
        <w:rPr>
          <w:rFonts w:cstheme="minorHAnsi"/>
          <w:lang w:val="en-US"/>
        </w:rPr>
        <w:t>ARCADE</w:t>
      </w:r>
      <w:r w:rsidRPr="00DA3D0F">
        <w:rPr>
          <w:rFonts w:cstheme="minorHAnsi"/>
          <w:lang w:val="en-US"/>
        </w:rPr>
        <w:t xml:space="preserve">, </w:t>
      </w:r>
      <w:proofErr w:type="spellStart"/>
      <w:r w:rsidRPr="00DA3D0F">
        <w:rPr>
          <w:rFonts w:cstheme="minorHAnsi"/>
          <w:lang w:val="en-US"/>
        </w:rPr>
        <w:t>BurgZerg</w:t>
      </w:r>
      <w:proofErr w:type="spellEnd"/>
      <w:r w:rsidRPr="00DA3D0F">
        <w:rPr>
          <w:rFonts w:cstheme="minorHAnsi"/>
          <w:lang w:val="en-US"/>
        </w:rPr>
        <w:t xml:space="preserve">. Raspberry Pi Button Input. </w:t>
      </w:r>
      <w:r w:rsidRPr="00DA3D0F">
        <w:rPr>
          <w:rFonts w:cstheme="minorHAnsi"/>
        </w:rPr>
        <w:t>2017. (1</w:t>
      </w:r>
      <w:r w:rsidRPr="00DA3D0F">
        <w:rPr>
          <w:rFonts w:cstheme="minorHAnsi"/>
        </w:rPr>
        <w:t>3</w:t>
      </w:r>
      <w:r w:rsidRPr="00DA3D0F">
        <w:rPr>
          <w:rFonts w:cstheme="minorHAnsi"/>
        </w:rPr>
        <w:t>m</w:t>
      </w:r>
      <w:r w:rsidRPr="00DA3D0F">
        <w:rPr>
          <w:rFonts w:cstheme="minorHAnsi"/>
        </w:rPr>
        <w:t>07</w:t>
      </w:r>
      <w:r w:rsidRPr="00DA3D0F">
        <w:rPr>
          <w:rFonts w:cstheme="minorHAnsi"/>
        </w:rPr>
        <w:t xml:space="preserve">s). Disponível em: &lt;https://www.youtube.com/watch?v=LEi_dT9KDJI&gt;. Acesso em: </w:t>
      </w:r>
      <w:r w:rsidRPr="00DA3D0F">
        <w:rPr>
          <w:rFonts w:cstheme="minorHAnsi"/>
        </w:rPr>
        <w:t>19</w:t>
      </w:r>
      <w:r w:rsidRPr="00DA3D0F">
        <w:rPr>
          <w:rFonts w:cstheme="minorHAnsi"/>
        </w:rPr>
        <w:t xml:space="preserve"> </w:t>
      </w:r>
      <w:r w:rsidRPr="00DA3D0F">
        <w:rPr>
          <w:rFonts w:cstheme="minorHAnsi"/>
        </w:rPr>
        <w:t>jun</w:t>
      </w:r>
      <w:r w:rsidRPr="00DA3D0F">
        <w:rPr>
          <w:rFonts w:cstheme="minorHAnsi"/>
        </w:rPr>
        <w:t>. 20</w:t>
      </w:r>
      <w:r w:rsidRPr="00DA3D0F">
        <w:rPr>
          <w:rFonts w:cstheme="minorHAnsi"/>
        </w:rPr>
        <w:t>20</w:t>
      </w:r>
      <w:r w:rsidRPr="00DA3D0F">
        <w:rPr>
          <w:rFonts w:cstheme="minorHAnsi"/>
        </w:rPr>
        <w:t>.</w:t>
      </w:r>
    </w:p>
    <w:p w14:paraId="76A539E3" w14:textId="2A19053E" w:rsidR="00BB05AE" w:rsidRPr="00DA3D0F" w:rsidRDefault="00DA3D0F" w:rsidP="000F0584">
      <w:pPr>
        <w:rPr>
          <w:rFonts w:cstheme="minorHAnsi"/>
        </w:rPr>
      </w:pPr>
      <w:r w:rsidRPr="00DA3D0F">
        <w:rPr>
          <w:rFonts w:cstheme="minorHAnsi"/>
          <w:lang w:val="en-US"/>
        </w:rPr>
        <w:t>Raspberry</w:t>
      </w:r>
      <w:r w:rsidRPr="00DA3D0F">
        <w:rPr>
          <w:rFonts w:cstheme="minorHAnsi"/>
          <w:lang w:val="en-US"/>
        </w:rPr>
        <w:t xml:space="preserve"> </w:t>
      </w:r>
      <w:proofErr w:type="spellStart"/>
      <w:r w:rsidRPr="00DA3D0F">
        <w:rPr>
          <w:rFonts w:cstheme="minorHAnsi"/>
          <w:lang w:val="en-US"/>
        </w:rPr>
        <w:t>Foruns</w:t>
      </w:r>
      <w:proofErr w:type="spellEnd"/>
      <w:r w:rsidRPr="00DA3D0F">
        <w:rPr>
          <w:rFonts w:cstheme="minorHAnsi"/>
          <w:lang w:val="en-US"/>
        </w:rPr>
        <w:t xml:space="preserve">. </w:t>
      </w:r>
      <w:r w:rsidRPr="00DA3D0F">
        <w:rPr>
          <w:rFonts w:cstheme="minorHAnsi"/>
          <w:b/>
          <w:bCs/>
          <w:lang w:val="en-US"/>
        </w:rPr>
        <w:t>Raspberry</w:t>
      </w:r>
      <w:r w:rsidRPr="00DA3D0F">
        <w:rPr>
          <w:rFonts w:cstheme="minorHAnsi"/>
          <w:lang w:val="en-US"/>
        </w:rPr>
        <w:t xml:space="preserve">: </w:t>
      </w:r>
      <w:r w:rsidRPr="00DA3D0F">
        <w:rPr>
          <w:rFonts w:cstheme="minorHAnsi"/>
          <w:lang w:val="en-US"/>
        </w:rPr>
        <w:t xml:space="preserve">Python TCP/UDP Server-Client for controlling RPi. </w:t>
      </w:r>
      <w:bookmarkStart w:id="2" w:name="_Hlk43736963"/>
      <w:r w:rsidRPr="00DA3D0F">
        <w:rPr>
          <w:rFonts w:cstheme="minorHAnsi"/>
        </w:rPr>
        <w:t>Página inicial. Disponível em: &lt;https://www.raspberrypi.org/forums/viewtopic.php?t=205197&gt;. Acesso em: 19 de jun. de 2020.</w:t>
      </w:r>
      <w:bookmarkEnd w:id="2"/>
    </w:p>
    <w:p w14:paraId="1CEAE328" w14:textId="538E9982" w:rsidR="00DA3D0F" w:rsidRPr="00DA3D0F" w:rsidRDefault="00DA3D0F" w:rsidP="000F0584">
      <w:pPr>
        <w:rPr>
          <w:rFonts w:cstheme="minorHAnsi"/>
          <w:lang w:val="pt-BR"/>
        </w:rPr>
      </w:pPr>
      <w:r w:rsidRPr="00DA3D0F">
        <w:rPr>
          <w:rFonts w:cstheme="minorHAnsi"/>
          <w:lang w:val="en-US"/>
        </w:rPr>
        <w:t xml:space="preserve">Python </w:t>
      </w:r>
      <w:proofErr w:type="spellStart"/>
      <w:r w:rsidRPr="00DA3D0F">
        <w:rPr>
          <w:rFonts w:cstheme="minorHAnsi"/>
          <w:lang w:val="en-US"/>
        </w:rPr>
        <w:t>exemplarisch</w:t>
      </w:r>
      <w:proofErr w:type="spellEnd"/>
      <w:r w:rsidRPr="00DA3D0F">
        <w:rPr>
          <w:rFonts w:cstheme="minorHAnsi"/>
          <w:lang w:val="en-US"/>
        </w:rPr>
        <w:t xml:space="preserve">. </w:t>
      </w:r>
      <w:bookmarkStart w:id="3" w:name="_Hlk43736938"/>
      <w:r w:rsidRPr="00DA3D0F">
        <w:rPr>
          <w:rFonts w:cstheme="minorHAnsi"/>
          <w:b/>
          <w:bCs/>
          <w:lang w:val="en-US"/>
        </w:rPr>
        <w:t xml:space="preserve">Python </w:t>
      </w:r>
      <w:proofErr w:type="spellStart"/>
      <w:r w:rsidRPr="00DA3D0F">
        <w:rPr>
          <w:rFonts w:cstheme="minorHAnsi"/>
          <w:b/>
          <w:bCs/>
          <w:lang w:val="en-US"/>
        </w:rPr>
        <w:t>exemplarisch</w:t>
      </w:r>
      <w:bookmarkEnd w:id="3"/>
      <w:proofErr w:type="spellEnd"/>
      <w:r w:rsidRPr="00DA3D0F">
        <w:rPr>
          <w:rFonts w:cstheme="minorHAnsi"/>
          <w:b/>
          <w:bCs/>
          <w:lang w:val="en-US"/>
        </w:rPr>
        <w:t>:</w:t>
      </w:r>
      <w:bookmarkStart w:id="4" w:name="_Hlk43736930"/>
      <w:r w:rsidRPr="00DA3D0F">
        <w:rPr>
          <w:rFonts w:cstheme="minorHAnsi"/>
          <w:b/>
          <w:bCs/>
          <w:lang w:val="en-US"/>
        </w:rPr>
        <w:t xml:space="preserve"> </w:t>
      </w:r>
      <w:r w:rsidRPr="00DA3D0F">
        <w:rPr>
          <w:rFonts w:cstheme="minorHAnsi"/>
          <w:lang w:val="en-US"/>
        </w:rPr>
        <w:t>TCP/IP COMMUNICATI</w:t>
      </w:r>
      <w:bookmarkEnd w:id="4"/>
      <w:r w:rsidRPr="00DA3D0F">
        <w:rPr>
          <w:rFonts w:cstheme="minorHAnsi"/>
          <w:lang w:val="en-US"/>
        </w:rPr>
        <w:t>ON</w:t>
      </w:r>
      <w:r w:rsidRPr="00DA3D0F">
        <w:rPr>
          <w:rFonts w:cstheme="minorHAnsi"/>
          <w:lang w:val="en-US"/>
        </w:rPr>
        <w:t xml:space="preserve">. </w:t>
      </w:r>
      <w:r w:rsidRPr="00DA3D0F">
        <w:rPr>
          <w:rFonts w:cstheme="minorHAnsi"/>
          <w:lang w:val="pt-BR"/>
        </w:rPr>
        <w:t>Página inicial. Disponível em: &lt;http://www.pythonexemplarisch.ch/index_de.php?inhalt_links=navigation_de.inc.php&amp;inhalt_mitte=raspi/de/raspi.inc.php/index_en.php?inhalt_links=navigation_en.inc.php&amp;inhalt_mitte=raspi/en/communication.inc.php</w:t>
      </w:r>
      <w:r w:rsidRPr="00DA3D0F">
        <w:rPr>
          <w:rFonts w:cstheme="minorHAnsi"/>
          <w:lang w:val="pt-BR"/>
        </w:rPr>
        <w:t xml:space="preserve"> </w:t>
      </w:r>
      <w:r w:rsidRPr="00DA3D0F">
        <w:rPr>
          <w:rFonts w:cstheme="minorHAnsi"/>
          <w:lang w:val="pt-BR"/>
        </w:rPr>
        <w:t>&gt;. Acesso em: 19 de jun. de 2020.</w:t>
      </w:r>
    </w:p>
    <w:p w14:paraId="3EB5FD9C" w14:textId="34D197DD" w:rsidR="004508A4" w:rsidRDefault="004508A4" w:rsidP="000F0584"/>
    <w:p w14:paraId="213F0513" w14:textId="77777777" w:rsidR="00DA3D0F" w:rsidRPr="00C648FB" w:rsidRDefault="00DA3D0F"/>
    <w:sectPr w:rsidR="00DA3D0F" w:rsidRPr="00C648FB" w:rsidSect="00855982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9A593" w14:textId="77777777" w:rsidR="00684CFB" w:rsidRDefault="00684CFB" w:rsidP="00855982">
      <w:pPr>
        <w:spacing w:after="0" w:line="240" w:lineRule="auto"/>
      </w:pPr>
      <w:r>
        <w:separator/>
      </w:r>
    </w:p>
  </w:endnote>
  <w:endnote w:type="continuationSeparator" w:id="0">
    <w:p w14:paraId="7B190D99" w14:textId="77777777" w:rsidR="00684CFB" w:rsidRDefault="00684CF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394AF7" w14:textId="77777777"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6CCDA" w14:textId="77777777" w:rsidR="00684CFB" w:rsidRDefault="00684CFB" w:rsidP="00855982">
      <w:pPr>
        <w:spacing w:after="0" w:line="240" w:lineRule="auto"/>
      </w:pPr>
      <w:r>
        <w:separator/>
      </w:r>
    </w:p>
  </w:footnote>
  <w:footnote w:type="continuationSeparator" w:id="0">
    <w:p w14:paraId="05B1A610" w14:textId="77777777" w:rsidR="00684CFB" w:rsidRDefault="00684CF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E4"/>
    <w:rsid w:val="000F0584"/>
    <w:rsid w:val="001D4362"/>
    <w:rsid w:val="0038415E"/>
    <w:rsid w:val="004508A4"/>
    <w:rsid w:val="00684CFB"/>
    <w:rsid w:val="007833A7"/>
    <w:rsid w:val="008125E4"/>
    <w:rsid w:val="00855982"/>
    <w:rsid w:val="00903086"/>
    <w:rsid w:val="009B3A65"/>
    <w:rsid w:val="00A10484"/>
    <w:rsid w:val="00B41051"/>
    <w:rsid w:val="00BB05AE"/>
    <w:rsid w:val="00C648FB"/>
    <w:rsid w:val="00D1749B"/>
    <w:rsid w:val="00DA3D0F"/>
    <w:rsid w:val="00E273C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EDFC"/>
  <w15:chartTrackingRefBased/>
  <w15:docId w15:val="{E2FE6471-EAE5-4141-9F3D-7E8DBF44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BB0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ownloads\tf03457715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tf03457715.dotx</Template>
  <TotalTime>103</TotalTime>
  <Pages>5</Pages>
  <Words>485</Words>
  <Characters>2619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</dc:creator>
  <cp:lastModifiedBy>eduardo wenceslau</cp:lastModifiedBy>
  <cp:revision>3</cp:revision>
  <dcterms:created xsi:type="dcterms:W3CDTF">2020-06-21T18:30:00Z</dcterms:created>
  <dcterms:modified xsi:type="dcterms:W3CDTF">2020-06-22T19:54:00Z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